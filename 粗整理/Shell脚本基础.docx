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tbl>
      <w:tblPr>
        <w:tblStyle w:val="8"/>
        <w:tblpPr w:leftFromText="182" w:rightFromText="182" w:vertAnchor="page" w:horzAnchor="page" w:tblpX="2523" w:tblpY="271"/>
        <w:tblOverlap w:val="never"/>
        <w:tblW w:w="554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0"/>
      </w:tblGrid>
      <w:tr>
        <w:trPr>
          <w:trHeight w:val="2200" w:hRule="atLeast"/>
          <w:jc w:val="center"/>
        </w:trPr>
        <w:tc>
          <w:tcPr>
            <w:tcW w:w="55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b/>
                <w:bCs/>
                <w:sz w:val="40"/>
                <w:szCs w:val="48"/>
              </w:rPr>
              <w:t>Shell脚本基础</w:t>
            </w:r>
          </w:p>
          <w:p>
            <w:pPr>
              <w:pStyle w:val="4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肖伍九</w:t>
            </w:r>
          </w:p>
        </w:tc>
      </w:tr>
    </w:tbl>
    <w:p>
      <w:pPr>
        <w:pStyle w:val="4"/>
      </w:pPr>
    </w:p>
    <w:p>
      <w:pPr>
        <w:pStyle w:val="4"/>
      </w:pPr>
      <w:r>
        <w:t>基础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脚本：可以执行的一个文本文件，可以实现某种功能。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规范shell脚本的一般组成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#！环境声明（以下代码用哪一个程序来解释,默认为/bin/bash）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#注释文本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可执行代码 赋予x权限</w:t>
      </w:r>
    </w:p>
    <w:p>
      <w:pPr>
        <w:rPr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重定向输出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&gt;:只收集正确输出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2&gt;:之收集错误输出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&amp;&gt;:正确输出和错误输出都收集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$[]:代表运算 []里面写运算表达式，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运算符：+  -  *  /  %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‘ ’：(单引号)取消所有字符特殊意义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()里面放入可执行输出的命令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创建设备，并创建密码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黑洞设备：/dev/null</w:t>
      </w:r>
    </w:p>
    <w:p>
      <w:pPr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变量：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变量名要求：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变量名不能有空格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变量名只能由字母、数字、下划线组成，严格区分大小写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变量名不能由数字开头，不能使用特殊字，尽量不要用特殊字给变量命名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变量的引用：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$变量名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${变量名}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${变量名}123 以{}界定易混淆的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环境变量：有系统定义完成，并且赋值完成，用户直接使用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USER=永远储存当前登陆的用户名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位置变量：由系统定义完成，并且赋值完成，用户直接使用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作用：在执行脚本时提供命令行的参数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表示：$n,n为序号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    $1,$2,$3...${10}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编写脚本代码：Vim /mnt/xiao.sh</w:t>
      </w:r>
    </w:p>
    <w:p>
      <w:pPr>
        <w:ind w:left="25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cat -n ${1} | tail -${2}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修改执行权限：Chmod +x /mnt/xiao.sh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执行脚本：/mnt/xiao.sh /etc/passwd 5  #</w:t>
      </w:r>
      <w:r>
        <w:rPr>
          <w:rFonts w:hint="eastAsia"/>
          <w:b w:val="0"/>
          <w:bCs w:val="0"/>
          <w:sz w:val="21"/>
          <w:szCs w:val="21"/>
          <w:lang w:eastAsia="zh-CN"/>
        </w:rPr>
        <w:t>cat -n ${1} | tail -${2}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预定义变量：有系统定义完成，并且赋值完成，用户直接使用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$#以加载的位置变量的个数，球和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$* 所有位置参数的值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脚本xioa.sh： 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#!/bin/bash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${1}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${2}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$#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$*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运行脚本：/mnt/xiao.sh 1 2 3 4 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输出：1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2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4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1 2 3 4</w:t>
      </w:r>
    </w:p>
    <w:p>
      <w:pPr>
        <w:ind w:left="420" w:leftChars="0" w:firstLine="420" w:firstLineChars="0"/>
        <w:rPr>
          <w:b w:val="0"/>
          <w:bCs w:val="0"/>
          <w:color w:val="FF0000"/>
          <w:sz w:val="21"/>
          <w:szCs w:val="21"/>
          <w:lang w:eastAsia="zh-CN"/>
        </w:rPr>
      </w:pPr>
      <w:r>
        <w:rPr>
          <w:b w:val="0"/>
          <w:bCs w:val="0"/>
          <w:color w:val="FF0000"/>
          <w:sz w:val="21"/>
          <w:szCs w:val="21"/>
          <w:lang w:eastAsia="zh-CN"/>
        </w:rPr>
        <w:t>$? 程序执行后的状态值，0为执行成功，其他值异常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以上面的xiao.sh为例：echo $?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输出：0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增加用户体验程度，降低用胡使用难度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read：产生交互，捕捉用户在键盘上的输入，并且赋值给一个变量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-p：‘屏幕提示信息’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read -p ‘屏幕提示信息’ a 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条件表达及机选择判断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条件表达式：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每一部分都要有空格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检查文件状态：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-e：文档存在为真  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-d：存在且为目录为真  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-f：存在且为文件为真  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比较整数大小：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-gt：&gt;     (greater than)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-ge:&gt;=    (greater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-eq:=      (equal)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-ne:!=     (not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-lt:&lt;       (less than)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-le:&lt;=     (less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[ a -gt b ]  逻辑测试句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字符串比对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==：等于为真0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!=：不等于为真0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[ a == b ]  逻辑测试句</w:t>
      </w:r>
    </w:p>
    <w:p>
      <w:pPr>
        <w:pStyle w:val="4"/>
        <w:rPr>
          <w:lang w:eastAsia="zh-CN"/>
        </w:rPr>
      </w:pPr>
      <w:r>
        <w:rPr>
          <w:lang w:eastAsia="zh-CN"/>
        </w:rPr>
        <w:t>if语句：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单分支：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if 条件测试;then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命令序列xx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fi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双分支：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if 条件测试;then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命令序列xx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else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命令序列yy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fi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例：</w:t>
      </w:r>
      <w:r>
        <w:rPr>
          <w:rFonts w:hint="eastAsia"/>
          <w:b w:val="0"/>
          <w:bCs w:val="0"/>
          <w:sz w:val="21"/>
          <w:szCs w:val="21"/>
          <w:lang w:eastAsia="zh-CN"/>
        </w:rPr>
        <w:t>#!/bin/bash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read -p '请输入IP地址：' a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ping -c 2 $a &gt; /dev/null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b=$?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if [ $b -eq 0 ];then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        echo ping通了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else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        echo ping不通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f</w:t>
      </w:r>
      <w:r>
        <w:rPr>
          <w:rFonts w:hint="eastAsia"/>
          <w:b w:val="0"/>
          <w:bCs w:val="0"/>
          <w:sz w:val="21"/>
          <w:szCs w:val="21"/>
          <w:lang w:eastAsia="zh-CN"/>
        </w:rPr>
        <w:t>i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多分支：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if [  ]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随机数</w:t>
      </w:r>
    </w:p>
    <w:p>
      <w:pPr>
        <w:numPr>
          <w:ilvl w:val="0"/>
          <w:numId w:val="1"/>
        </w:num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内部系统变量（$RANDOM）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$[$RANDOM%10] #10以内的随即数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123 &gt;&amp;2 # ‘&gt;&amp;2’ 将前面的‘123’输出作为错误输出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lang w:eastAsia="zh-CN"/>
        </w:rPr>
        <w:t>exit 2   # 退出并返回2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案例：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当运行/root/foo.sh redhat，输出为fedora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当运行/root/foo.sh fedora，输出为redhat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当没有任何参数或者参数不是 redhat 或者 fedora时，其错误输出产生以下信息： /root/foo.sh redhat|fedora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答：#!/bin/bash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a=fedora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b=redhat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if [ $# -eq 0 ];then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'/xiao/if01.sh redhat|fedora' 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exit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elif [ $1 == $a ];then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elif [ $1 == $b ];then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echo fedora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'/xiao/if01.sh redhat|fedora' 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exit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for语句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循环的列表值，可以不参与循环的命令序列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 变量名 in 列表值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命令序列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done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造数工具：{起始值..结束值}  # {1..50}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123 &gt;&amp;2 # ‘&gt;&amp;2’ 将前面的‘123’输出作为错误输出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exit 2   # 退出并返回2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while循环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While [条件判断] 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 xml:space="preserve"> </w:t>
      </w:r>
      <w:r>
        <w:rPr>
          <w:rFonts w:hint="default"/>
          <w:lang w:eastAsia="zh-CN"/>
        </w:rPr>
        <w:t># [条件判断]可以是一条命令，运行成功为真，反之为假；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</w:t>
      </w:r>
      <w:r>
        <w:rPr>
          <w:rFonts w:hint="default"/>
          <w:lang w:eastAsia="zh-CN"/>
        </w:rPr>
        <w:t>o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 xml:space="preserve"> # $?表示上一条命令执行是否成功，成功为0，失败非0 .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循环执行的语句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</w:t>
      </w:r>
      <w:r>
        <w:rPr>
          <w:rFonts w:hint="default"/>
          <w:lang w:eastAsia="zh-CN"/>
        </w:rPr>
        <w:t>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Case选择语句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Case 变量 in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Xxxx1)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‘’;;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Xxxx1)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‘’;;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Xxxx1)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‘’;;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*)                     //匹配任意字符</w:t>
      </w:r>
    </w:p>
    <w:p>
      <w:pPr>
        <w:ind w:left="420" w:leftChars="0" w:firstLine="420" w:firstLineChars="0"/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lang w:eastAsia="zh-CN"/>
        </w:rPr>
        <w:t xml:space="preserve">Echo ‘’;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892844">
    <w:nsid w:val="5B6D58EC"/>
    <w:multiLevelType w:val="singleLevel"/>
    <w:tmpl w:val="5B6D58EC"/>
    <w:lvl w:ilvl="0" w:tentative="1">
      <w:start w:val="1"/>
      <w:numFmt w:val="decimal"/>
      <w:suff w:val="nothing"/>
      <w:lvlText w:val="%1）"/>
      <w:lvlJc w:val="left"/>
    </w:lvl>
  </w:abstractNum>
  <w:abstractNum w:abstractNumId="1533893040">
    <w:nsid w:val="5B6D59B0"/>
    <w:multiLevelType w:val="singleLevel"/>
    <w:tmpl w:val="5B6D59B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892844"/>
  </w:num>
  <w:num w:numId="2">
    <w:abstractNumId w:val="1533893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CAE7E"/>
    <w:rsid w:val="1F8DE39A"/>
    <w:rsid w:val="3DC1B806"/>
    <w:rsid w:val="3DFE8E3A"/>
    <w:rsid w:val="52EC5959"/>
    <w:rsid w:val="54754341"/>
    <w:rsid w:val="5FBD98FC"/>
    <w:rsid w:val="5FCFC364"/>
    <w:rsid w:val="5FECA926"/>
    <w:rsid w:val="63FE0F50"/>
    <w:rsid w:val="6757DC4B"/>
    <w:rsid w:val="67F45F7B"/>
    <w:rsid w:val="6FDB3534"/>
    <w:rsid w:val="77DFD20B"/>
    <w:rsid w:val="7BFE8C1B"/>
    <w:rsid w:val="7D9F50E0"/>
    <w:rsid w:val="7DF63199"/>
    <w:rsid w:val="7EDAD79A"/>
    <w:rsid w:val="7EE91D4A"/>
    <w:rsid w:val="9FFF978D"/>
    <w:rsid w:val="BFEF7CE7"/>
    <w:rsid w:val="C3FD932A"/>
    <w:rsid w:val="DFFEFA40"/>
    <w:rsid w:val="EEF6A589"/>
    <w:rsid w:val="EFF712D1"/>
    <w:rsid w:val="FAF9F452"/>
    <w:rsid w:val="FBFA6068"/>
    <w:rsid w:val="FE5DF42F"/>
    <w:rsid w:val="FFEF47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2018-08-12T01:49:00Z</dcterms:created>
  <dc:creator>root</dc:creator>
  <cp:lastModifiedBy>root</cp:lastModifiedBy>
  <dcterms:modified xsi:type="dcterms:W3CDTF">2018-09-12T14:32:28Z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